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8A63C" w14:textId="77777777" w:rsidR="00584569" w:rsidRDefault="00901B93" w:rsidP="00584569">
      <w:pPr>
        <w:pStyle w:val="SectionHeading"/>
      </w:pPr>
      <w:r>
        <w:rPr>
          <w:noProof/>
        </w:rPr>
        <mc:AlternateContent>
          <mc:Choice Requires="wpg">
            <w:drawing>
              <wp:anchor distT="0" distB="0" distL="457200" distR="457200" simplePos="0" relativeHeight="251661312" behindDoc="0" locked="0" layoutInCell="1" allowOverlap="1" wp14:anchorId="409CB71E" wp14:editId="769D59AB">
                <wp:simplePos x="0" y="0"/>
                <wp:positionH relativeFrom="page">
                  <wp:posOffset>0</wp:posOffset>
                </wp:positionH>
                <wp:positionV relativeFrom="page">
                  <wp:posOffset>225631</wp:posOffset>
                </wp:positionV>
                <wp:extent cx="2519937" cy="9809053"/>
                <wp:effectExtent l="0" t="0" r="13970" b="1905"/>
                <wp:wrapSquare wrapText="bothSides"/>
                <wp:docPr id="17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9937" cy="9809053"/>
                          <a:chOff x="0" y="0"/>
                          <a:chExt cx="2519200" cy="9809053"/>
                        </a:xfrm>
                      </wpg:grpSpPr>
                      <wps:wsp>
                        <wps:cNvPr id="181" name="Rectangle 181"/>
                        <wps:cNvSpPr/>
                        <wps:spPr>
                          <a:xfrm>
                            <a:off x="0" y="0"/>
                            <a:ext cx="914400" cy="9372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 Box 185"/>
                        <wps:cNvSpPr txBox="1"/>
                        <wps:spPr>
                          <a:xfrm>
                            <a:off x="439259" y="2064085"/>
                            <a:ext cx="2079941" cy="77449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A8CE61" w14:textId="4865A8CB" w:rsidR="00901B93" w:rsidRPr="00901B93" w:rsidRDefault="00901B93">
                              <w:pPr>
                                <w:pStyle w:val="TOCHeading"/>
                                <w:spacing w:before="120"/>
                                <w:rPr>
                                  <w:color w:val="969696" w:themeColor="accent3"/>
                                  <w:sz w:val="26"/>
                                  <w:szCs w:val="26"/>
                                </w:rPr>
                              </w:pPr>
                              <w:r w:rsidRPr="00901B93">
                                <w:rPr>
                                  <w:color w:val="969696" w:themeColor="accent3"/>
                                  <w:sz w:val="26"/>
                                  <w:szCs w:val="26"/>
                                </w:rPr>
                                <w:t>Skills</w:t>
                              </w:r>
                            </w:p>
                            <w:p w14:paraId="1A7C1A33" w14:textId="159E7138" w:rsidR="00901B93" w:rsidRPr="00901B93" w:rsidRDefault="00901B93" w:rsidP="00901B93">
                              <w:pPr>
                                <w:pStyle w:val="ListParagraph"/>
                                <w:numPr>
                                  <w:ilvl w:val="0"/>
                                  <w:numId w:val="19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 w:rsidRPr="00901B93">
                                <w:rPr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Python</w:t>
                              </w:r>
                            </w:p>
                            <w:p w14:paraId="7A6A2A5C" w14:textId="51AE8201" w:rsidR="00901B93" w:rsidRPr="00901B93" w:rsidRDefault="00901B93" w:rsidP="00901B93">
                              <w:pPr>
                                <w:pStyle w:val="ListParagraph"/>
                                <w:numPr>
                                  <w:ilvl w:val="0"/>
                                  <w:numId w:val="19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 w:rsidRPr="00901B93">
                                <w:rPr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Machine Learning</w:t>
                              </w:r>
                            </w:p>
                            <w:p w14:paraId="2CB24803" w14:textId="7F84828C" w:rsidR="00901B93" w:rsidRPr="00901B93" w:rsidRDefault="00901B93" w:rsidP="00901B93">
                              <w:pPr>
                                <w:pStyle w:val="ListParagraph"/>
                                <w:numPr>
                                  <w:ilvl w:val="0"/>
                                  <w:numId w:val="19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 w:rsidRPr="00901B93">
                                <w:rPr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Flutter</w:t>
                              </w:r>
                            </w:p>
                            <w:p w14:paraId="2EBE3243" w14:textId="5D309ADF" w:rsidR="00901B93" w:rsidRPr="00901B93" w:rsidRDefault="00901B93" w:rsidP="00901B93">
                              <w:pPr>
                                <w:pStyle w:val="ListParagraph"/>
                                <w:numPr>
                                  <w:ilvl w:val="0"/>
                                  <w:numId w:val="19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 w:rsidRPr="00901B93">
                                <w:rPr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C</w:t>
                              </w:r>
                            </w:p>
                            <w:p w14:paraId="689FC91F" w14:textId="2EFC5617" w:rsidR="00901B93" w:rsidRPr="00901B93" w:rsidRDefault="00901B93" w:rsidP="00901B93">
                              <w:pPr>
                                <w:pStyle w:val="ListParagraph"/>
                                <w:numPr>
                                  <w:ilvl w:val="0"/>
                                  <w:numId w:val="19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 w:rsidRPr="00901B93">
                                <w:rPr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C++</w:t>
                              </w:r>
                            </w:p>
                            <w:p w14:paraId="5DE91713" w14:textId="0E0FE769" w:rsidR="00901B93" w:rsidRDefault="00901B93" w:rsidP="00901B93">
                              <w:pPr>
                                <w:pStyle w:val="ListParagraph"/>
                                <w:numPr>
                                  <w:ilvl w:val="0"/>
                                  <w:numId w:val="19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 w:rsidRPr="00901B93">
                                <w:rPr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Dart</w:t>
                              </w:r>
                            </w:p>
                            <w:p w14:paraId="33218121" w14:textId="2A9C1608" w:rsidR="00901B93" w:rsidRDefault="00901B93" w:rsidP="00901B93">
                              <w:pPr>
                                <w:pStyle w:val="ListParagraph"/>
                                <w:numPr>
                                  <w:ilvl w:val="0"/>
                                  <w:numId w:val="19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Web development</w:t>
                              </w:r>
                            </w:p>
                            <w:p w14:paraId="40567193" w14:textId="4F4FE40D" w:rsidR="00901B93" w:rsidRPr="00901B93" w:rsidRDefault="00901B93" w:rsidP="00901B93">
                              <w:pPr>
                                <w:rPr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717CC644" w14:textId="333766B4" w:rsidR="00901B93" w:rsidRPr="00901B93" w:rsidRDefault="00901B93" w:rsidP="00901B93">
                              <w:pPr>
                                <w:rPr>
                                  <w:color w:val="7F7F7F" w:themeColor="text1" w:themeTint="80"/>
                                </w:rPr>
                              </w:pPr>
                            </w:p>
                            <w:p w14:paraId="4666188F" w14:textId="5743C02E" w:rsidR="00901B93" w:rsidRDefault="00901B93" w:rsidP="00901B93">
                              <w:pPr>
                                <w:pStyle w:val="ListParagraph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 xml:space="preserve"> </w:t>
                              </w:r>
                            </w:p>
                            <w:p w14:paraId="4C2932B5" w14:textId="77777777" w:rsidR="00901B93" w:rsidRPr="00901B93" w:rsidRDefault="00901B93" w:rsidP="00901B93">
                              <w:pPr>
                                <w:rPr>
                                  <w:color w:val="7F7F7F" w:themeColor="text1" w:themeTint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9CB71E" id="Group 179" o:spid="_x0000_s1026" style="position:absolute;margin-left:0;margin-top:17.75pt;width:198.4pt;height:772.35pt;z-index:251661312;mso-wrap-distance-left:36pt;mso-wrap-distance-right:36pt;mso-position-horizontal-relative:page;mso-position-vertical-relative:page;mso-width-relative:margin" coordsize="25192,98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">
                <v:rect id="Rectangle 181" o:spid="_x0000_s1027" style="position:absolute;width:9144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" fillcolor="white [3212]" stroked="f" strokeweight="2pt">
                  <v:fill opacity="0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5" o:spid="_x0000_s1028" type="#_x0000_t202" style="position:absolute;left:4392;top:20640;width:20800;height:77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" filled="f" stroked="f" strokeweight=".5pt">
                  <v:textbox inset="0,0,0,0">
                    <w:txbxContent>
                      <w:p w14:paraId="1BA8CE61" w14:textId="4865A8CB" w:rsidR="00901B93" w:rsidRPr="00901B93" w:rsidRDefault="00901B93">
                        <w:pPr>
                          <w:pStyle w:val="TOCHeading"/>
                          <w:spacing w:before="120"/>
                          <w:rPr>
                            <w:color w:val="969696" w:themeColor="accent3"/>
                            <w:sz w:val="26"/>
                            <w:szCs w:val="26"/>
                          </w:rPr>
                        </w:pPr>
                        <w:r w:rsidRPr="00901B93">
                          <w:rPr>
                            <w:color w:val="969696" w:themeColor="accent3"/>
                            <w:sz w:val="26"/>
                            <w:szCs w:val="26"/>
                          </w:rPr>
                          <w:t>Skills</w:t>
                        </w:r>
                      </w:p>
                      <w:p w14:paraId="1A7C1A33" w14:textId="159E7138" w:rsidR="00901B93" w:rsidRPr="00901B93" w:rsidRDefault="00901B93" w:rsidP="00901B93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rPr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 w:rsidRPr="00901B93">
                          <w:rPr>
                            <w:color w:val="7F7F7F" w:themeColor="text1" w:themeTint="80"/>
                            <w:sz w:val="24"/>
                            <w:szCs w:val="24"/>
                          </w:rPr>
                          <w:t>Python</w:t>
                        </w:r>
                      </w:p>
                      <w:p w14:paraId="7A6A2A5C" w14:textId="51AE8201" w:rsidR="00901B93" w:rsidRPr="00901B93" w:rsidRDefault="00901B93" w:rsidP="00901B93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rPr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 w:rsidRPr="00901B93">
                          <w:rPr>
                            <w:color w:val="7F7F7F" w:themeColor="text1" w:themeTint="80"/>
                            <w:sz w:val="24"/>
                            <w:szCs w:val="24"/>
                          </w:rPr>
                          <w:t>Machine Learning</w:t>
                        </w:r>
                      </w:p>
                      <w:p w14:paraId="2CB24803" w14:textId="7F84828C" w:rsidR="00901B93" w:rsidRPr="00901B93" w:rsidRDefault="00901B93" w:rsidP="00901B93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rPr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 w:rsidRPr="00901B93">
                          <w:rPr>
                            <w:color w:val="7F7F7F" w:themeColor="text1" w:themeTint="80"/>
                            <w:sz w:val="24"/>
                            <w:szCs w:val="24"/>
                          </w:rPr>
                          <w:t>Flutter</w:t>
                        </w:r>
                      </w:p>
                      <w:p w14:paraId="2EBE3243" w14:textId="5D309ADF" w:rsidR="00901B93" w:rsidRPr="00901B93" w:rsidRDefault="00901B93" w:rsidP="00901B93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rPr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 w:rsidRPr="00901B93">
                          <w:rPr>
                            <w:color w:val="7F7F7F" w:themeColor="text1" w:themeTint="80"/>
                            <w:sz w:val="24"/>
                            <w:szCs w:val="24"/>
                          </w:rPr>
                          <w:t>C</w:t>
                        </w:r>
                      </w:p>
                      <w:p w14:paraId="689FC91F" w14:textId="2EFC5617" w:rsidR="00901B93" w:rsidRPr="00901B93" w:rsidRDefault="00901B93" w:rsidP="00901B93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rPr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 w:rsidRPr="00901B93">
                          <w:rPr>
                            <w:color w:val="7F7F7F" w:themeColor="text1" w:themeTint="80"/>
                            <w:sz w:val="24"/>
                            <w:szCs w:val="24"/>
                          </w:rPr>
                          <w:t>C++</w:t>
                        </w:r>
                      </w:p>
                      <w:p w14:paraId="5DE91713" w14:textId="0E0FE769" w:rsidR="00901B93" w:rsidRDefault="00901B93" w:rsidP="00901B93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rPr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 w:rsidRPr="00901B93">
                          <w:rPr>
                            <w:color w:val="7F7F7F" w:themeColor="text1" w:themeTint="80"/>
                            <w:sz w:val="24"/>
                            <w:szCs w:val="24"/>
                          </w:rPr>
                          <w:t>Dart</w:t>
                        </w:r>
                      </w:p>
                      <w:p w14:paraId="33218121" w14:textId="2A9C1608" w:rsidR="00901B93" w:rsidRDefault="00901B93" w:rsidP="00901B93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rPr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4"/>
                          </w:rPr>
                          <w:t>Web development</w:t>
                        </w:r>
                      </w:p>
                      <w:p w14:paraId="40567193" w14:textId="4F4FE40D" w:rsidR="00901B93" w:rsidRPr="00901B93" w:rsidRDefault="00901B93" w:rsidP="00901B93">
                        <w:pPr>
                          <w:rPr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4"/>
                          </w:rPr>
                          <w:tab/>
                        </w:r>
                      </w:p>
                      <w:p w14:paraId="717CC644" w14:textId="333766B4" w:rsidR="00901B93" w:rsidRPr="00901B93" w:rsidRDefault="00901B93" w:rsidP="00901B93">
                        <w:pPr>
                          <w:rPr>
                            <w:color w:val="7F7F7F" w:themeColor="text1" w:themeTint="80"/>
                          </w:rPr>
                        </w:pPr>
                      </w:p>
                      <w:p w14:paraId="4666188F" w14:textId="5743C02E" w:rsidR="00901B93" w:rsidRDefault="00901B93" w:rsidP="00901B93">
                        <w:pPr>
                          <w:pStyle w:val="ListParagraph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 xml:space="preserve"> </w:t>
                        </w:r>
                      </w:p>
                      <w:p w14:paraId="4C2932B5" w14:textId="77777777" w:rsidR="00901B93" w:rsidRPr="00901B93" w:rsidRDefault="00901B93" w:rsidP="00901B93">
                        <w:pPr>
                          <w:rPr>
                            <w:color w:val="7F7F7F" w:themeColor="text1" w:themeTint="80"/>
                          </w:rPr>
                        </w:pP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="00BD4214">
        <w:rPr>
          <w:noProof/>
        </w:rPr>
        <mc:AlternateContent>
          <mc:Choice Requires="wpg">
            <w:drawing>
              <wp:anchor distT="0" distB="2743200" distL="91440" distR="91440" simplePos="0" relativeHeight="251659264" behindDoc="0" locked="0" layoutInCell="1" allowOverlap="1" wp14:anchorId="1E5A5B3A" wp14:editId="3C93AAA2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901952" cy="8686800"/>
                <wp:effectExtent l="0" t="0" r="3175" b="0"/>
                <wp:wrapSquare wrapText="bothSides"/>
                <wp:docPr id="1" name="Group 1" descr="Contact Inf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952" cy="8686800"/>
                          <a:chOff x="0" y="0"/>
                          <a:chExt cx="1905000" cy="8677275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alias w:val="Your Name"/>
                                <w:tag w:val=""/>
                                <w:id w:val="2020038731"/>
                                <w:placeholder>
                                  <w:docPart w:val="F64BCAF5F6314836975793BB2658F571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p w14:paraId="314DE1E4" w14:textId="0237ECE6" w:rsidR="007E27D8" w:rsidRDefault="00901B93">
                                  <w:pPr>
                                    <w:pStyle w:val="Name"/>
                                  </w:pPr>
                                  <w:r>
                                    <w:t>Kiran S Baliga</w:t>
                                  </w:r>
                                </w:p>
                              </w:sdtContent>
                            </w:sdt>
                            <w:p w14:paraId="0ADEC5BE" w14:textId="4B3B71FB" w:rsidR="007E27D8" w:rsidRDefault="00901B93" w:rsidP="00901B93">
                              <w:pPr>
                                <w:pStyle w:val="KeyPoint"/>
                                <w:numPr>
                                  <w:ilvl w:val="0"/>
                                  <w:numId w:val="10"/>
                                </w:numPr>
                              </w:pPr>
                              <w:r>
                                <w:t>Student</w:t>
                              </w:r>
                            </w:p>
                            <w:p w14:paraId="42908E70" w14:textId="23538E6E" w:rsidR="00901B93" w:rsidRDefault="00901B93" w:rsidP="00901B93">
                              <w:pPr>
                                <w:pStyle w:val="KeyPoint"/>
                                <w:numPr>
                                  <w:ilvl w:val="0"/>
                                  <w:numId w:val="10"/>
                                </w:numPr>
                              </w:pPr>
                              <w:r>
                                <w:t>IEEE STUDENT MEMBER</w:t>
                              </w:r>
                            </w:p>
                            <w:p w14:paraId="736984B0" w14:textId="77777777" w:rsidR="00901B93" w:rsidRDefault="00901B93" w:rsidP="00901B93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4429125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alias w:val="Address"/>
                                <w:id w:val="-1761512827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p w14:paraId="13A88A23" w14:textId="3E2B0204" w:rsidR="007E27D8" w:rsidRDefault="00901B93">
                                  <w:proofErr w:type="spellStart"/>
                                  <w:r>
                                    <w:t>Keerthanam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Ambalaparambu</w:t>
                                  </w:r>
                                  <w:proofErr w:type="spellEnd"/>
                                  <w:r>
                                    <w:br/>
                                    <w:t>Mala 680732</w:t>
                                  </w:r>
                                  <w:r>
                                    <w:br/>
                                    <w:t>Thrissur, Kerala</w:t>
                                  </w:r>
                                  <w:r>
                                    <w:br/>
                                    <w:t>India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Telephone"/>
                                <w:tag w:val=""/>
                                <w:id w:val="-1039971393"/>
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<w:text/>
                              </w:sdtPr>
                              <w:sdtEndPr/>
                              <w:sdtContent>
                                <w:p w14:paraId="43C81C22" w14:textId="69E20388" w:rsidR="007E27D8" w:rsidRDefault="00901B93">
                                  <w:pPr>
                                    <w:pStyle w:val="ContactInfo"/>
                                  </w:pPr>
                                  <w:r>
                                    <w:t>+91 9544737577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Email"/>
                                <w:tag w:val=""/>
                                <w:id w:val="636605508"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p w14:paraId="6EEC1FC3" w14:textId="416C4709" w:rsidR="007E27D8" w:rsidRDefault="00901B93">
                                  <w:pPr>
                                    <w:pStyle w:val="ContactInfo"/>
                                  </w:pPr>
                                  <w:r>
                                    <w:t>kiransbaliga@gmail.com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Website"/>
                                <w:tag w:val=""/>
                                <w:id w:val="-1681811859"/>
                                <w:showingPlcHdr/>
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<w:text/>
                              </w:sdtPr>
                              <w:sdtEndPr/>
                              <w:sdtContent>
                                <w:p w14:paraId="738B6CC1" w14:textId="5425D3BA" w:rsidR="007E27D8" w:rsidRDefault="00901B93">
                                  <w:pPr>
                                    <w:pStyle w:val="ContactInfo"/>
                                  </w:pPr>
                                  <w: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w14:anchorId="1E5A5B3A" id="Group 1" o:spid="_x0000_s1029" alt="Contact Info" style="position:absolute;margin-left:0;margin-top:0;width:149.75pt;height:684pt;z-index:251659264;mso-height-percent:1000;mso-left-percent:59;mso-wrap-distance-left:7.2pt;mso-wrap-distance-right:7.2pt;mso-wrap-distance-bottom:3in;mso-position-horizontal-relative:page;mso-position-vertical:top;mso-position-vertical-relative:margin;mso-height-percent:1000;mso-left-percent:59;mso-width-relative:margin;mso-height-relative:margin" coordsize="19050,86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">
                <v:shape id="Text Box 11" o:spid="_x0000_s1030" type="#_x0000_t202" style="position:absolute;width:19050;height:42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    <v:textbox inset="0,0,0,0">
                    <w:txbxContent>
                      <w:sdt>
                        <w:sdtPr>
                          <w:alias w:val="Your Name"/>
                          <w:tag w:val=""/>
                          <w:id w:val="2020038731"/>
                          <w:placeholder>
                            <w:docPart w:val="F64BCAF5F6314836975793BB2658F571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 w:multiLine="1"/>
                        </w:sdtPr>
                        <w:sdtEndPr/>
                        <w:sdtContent>
                          <w:p w14:paraId="314DE1E4" w14:textId="0237ECE6" w:rsidR="007E27D8" w:rsidRDefault="00901B93">
                            <w:pPr>
                              <w:pStyle w:val="Name"/>
                            </w:pPr>
                            <w:r>
                              <w:t>Kiran S Baliga</w:t>
                            </w:r>
                          </w:p>
                        </w:sdtContent>
                      </w:sdt>
                      <w:p w14:paraId="0ADEC5BE" w14:textId="4B3B71FB" w:rsidR="007E27D8" w:rsidRDefault="00901B93" w:rsidP="00901B93">
                        <w:pPr>
                          <w:pStyle w:val="KeyPoint"/>
                          <w:numPr>
                            <w:ilvl w:val="0"/>
                            <w:numId w:val="10"/>
                          </w:numPr>
                        </w:pPr>
                        <w:r>
                          <w:t>Student</w:t>
                        </w:r>
                      </w:p>
                      <w:p w14:paraId="42908E70" w14:textId="23538E6E" w:rsidR="00901B93" w:rsidRDefault="00901B93" w:rsidP="00901B93">
                        <w:pPr>
                          <w:pStyle w:val="KeyPoint"/>
                          <w:numPr>
                            <w:ilvl w:val="0"/>
                            <w:numId w:val="10"/>
                          </w:numPr>
                        </w:pPr>
                        <w:r>
                          <w:t>IEEE STUDENT MEMBER</w:t>
                        </w:r>
                      </w:p>
                      <w:p w14:paraId="736984B0" w14:textId="77777777" w:rsidR="00901B93" w:rsidRDefault="00901B93" w:rsidP="00901B93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</w:pPr>
                      </w:p>
                    </w:txbxContent>
                  </v:textbox>
                </v:shape>
                <v:shape id="Text Box 12" o:spid="_x0000_s1031" type="#_x0000_t202" style="position:absolute;top:44291;width:19050;height:4248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" filled="f" stroked="f" strokeweight=".5pt">
                  <v:textbox inset="0,0,0,0">
                    <w:txbxContent>
                      <w:sdt>
                        <w:sdtPr>
                          <w:alias w:val="Address"/>
                          <w:id w:val="-1761512827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 w:multiLine="1"/>
                        </w:sdtPr>
                        <w:sdtEndPr/>
                        <w:sdtContent>
                          <w:p w14:paraId="13A88A23" w14:textId="3E2B0204" w:rsidR="007E27D8" w:rsidRDefault="00901B93">
                            <w:proofErr w:type="spellStart"/>
                            <w:r>
                              <w:t>Keerthanam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Ambalaparambu</w:t>
                            </w:r>
                            <w:proofErr w:type="spellEnd"/>
                            <w:r>
                              <w:br/>
                              <w:t>Mala 680732</w:t>
                            </w:r>
                            <w:r>
                              <w:br/>
                              <w:t>Thrissur, Kerala</w:t>
                            </w:r>
                            <w:r>
                              <w:br/>
                              <w:t>India</w:t>
                            </w:r>
                          </w:p>
                        </w:sdtContent>
                      </w:sdt>
                      <w:sdt>
                        <w:sdtPr>
                          <w:alias w:val="Telephone"/>
                          <w:tag w:val=""/>
                          <w:id w:val="-1039971393"/>
                          <w:dataBinding w:prefixMappings="xmlns:ns0='http://schemas.microsoft.com/office/2006/coverPageProps' " w:xpath="/ns0:CoverPageProperties[1]/ns0:CompanyPhone[1]" w:storeItemID="{55AF091B-3C7A-41E3-B477-F2FDAA23CFDA}"/>
                          <w:text/>
                        </w:sdtPr>
                        <w:sdtEndPr/>
                        <w:sdtContent>
                          <w:p w14:paraId="43C81C22" w14:textId="69E20388" w:rsidR="007E27D8" w:rsidRDefault="00901B93">
                            <w:pPr>
                              <w:pStyle w:val="ContactInfo"/>
                            </w:pPr>
                            <w:r>
                              <w:t>+91 9544737577</w:t>
                            </w:r>
                          </w:p>
                        </w:sdtContent>
                      </w:sdt>
                      <w:sdt>
                        <w:sdtPr>
                          <w:alias w:val="Email"/>
                          <w:tag w:val=""/>
                          <w:id w:val="636605508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p w14:paraId="6EEC1FC3" w14:textId="416C4709" w:rsidR="007E27D8" w:rsidRDefault="00901B93">
                            <w:pPr>
                              <w:pStyle w:val="ContactInfo"/>
                            </w:pPr>
                            <w:r>
                              <w:t>kiransbaliga@gmail.com</w:t>
                            </w:r>
                          </w:p>
                        </w:sdtContent>
                      </w:sdt>
                      <w:sdt>
                        <w:sdtPr>
                          <w:alias w:val="Website"/>
                          <w:tag w:val=""/>
                          <w:id w:val="-1681811859"/>
                          <w:showingPlcHdr/>
                          <w:dataBinding w:prefixMappings="xmlns:ns0='http://schemas.microsoft.com/office/2006/coverPageProps' " w:xpath="/ns0:CoverPageProperties[1]/ns0:CompanyFax[1]" w:storeItemID="{55AF091B-3C7A-41E3-B477-F2FDAA23CFDA}"/>
                          <w:text/>
                        </w:sdtPr>
                        <w:sdtEndPr/>
                        <w:sdtContent>
                          <w:p w14:paraId="738B6CC1" w14:textId="5425D3BA" w:rsidR="007E27D8" w:rsidRDefault="00901B93">
                            <w:pPr>
                              <w:pStyle w:val="ContactInfo"/>
                            </w:pPr>
                            <w: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 w:rsidR="00584569">
        <w:t xml:space="preserve">Why you should select me! </w:t>
      </w:r>
    </w:p>
    <w:sdt>
      <w:sdtPr>
        <w:id w:val="670838621"/>
        <w:placeholder>
          <w:docPart w:val="9775F91613F14FD3B197B71F1925F372"/>
        </w:placeholder>
        <w:temporary/>
        <w15:appearance w15:val="hidden"/>
      </w:sdtPr>
      <w:sdtContent>
        <w:sdt>
          <w:sdtPr>
            <w:rPr>
              <w:sz w:val="20"/>
            </w:rPr>
            <w:id w:val="1372273888"/>
            <w15:repeatingSection/>
          </w:sdtPr>
          <w:sdtEndPr>
            <w:rPr>
              <w:sz w:val="18"/>
            </w:rPr>
          </w:sdtEndPr>
          <w:sdtContent>
            <w:sdt>
              <w:sdtPr>
                <w:rPr>
                  <w:sz w:val="20"/>
                </w:rPr>
                <w:id w:val="-1203711445"/>
                <w:placeholder>
                  <w:docPart w:val="4860ECF173AD4E2FA8188D420377DAD2"/>
                </w:placeholder>
                <w15:repeatingSectionItem/>
              </w:sdtPr>
              <w:sdtEndPr>
                <w:rPr>
                  <w:sz w:val="18"/>
                </w:rPr>
              </w:sdtEndPr>
              <w:sdtContent>
                <w:p w14:paraId="41DADC18" w14:textId="3C5706DC" w:rsidR="00584569" w:rsidRDefault="00584569" w:rsidP="00584569">
                  <w:pPr>
                    <w:pStyle w:val="ResumeDate"/>
                  </w:pPr>
                  <w:r>
                    <w:t xml:space="preserve">I am a student who is keen on always expanding my knowledge. I never wasted an opportunity that helps me in improving my skills. I find this as an amazing chance to enhance and better my skill, getting more exposure from you all </w:t>
                  </w:r>
                </w:p>
              </w:sdtContent>
            </w:sdt>
          </w:sdtContent>
        </w:sdt>
      </w:sdtContent>
    </w:sdt>
    <w:p w14:paraId="6EE4494A" w14:textId="0AAD9FDF" w:rsidR="00584569" w:rsidRPr="00584569" w:rsidRDefault="00584569" w:rsidP="00584569">
      <w:pPr>
        <w:pStyle w:val="ResumeDate"/>
        <w:rPr>
          <w:sz w:val="20"/>
        </w:rPr>
      </w:pPr>
      <w:r>
        <w:t xml:space="preserve">                      </w:t>
      </w:r>
      <w:r>
        <w:rPr>
          <w:sz w:val="20"/>
        </w:rPr>
        <w:t xml:space="preserve"> </w:t>
      </w:r>
    </w:p>
    <w:p w14:paraId="7EFDBA2C" w14:textId="7B8E8A83" w:rsidR="007E27D8" w:rsidRDefault="00BD4214">
      <w:pPr>
        <w:pStyle w:val="SectionHeading"/>
      </w:pPr>
      <w:sdt>
        <w:sdtPr>
          <w:id w:val="1690487667"/>
          <w:placeholder>
            <w:docPart w:val="7661EFE1AE034D54A8305DF8A0DF1A0B"/>
          </w:placeholder>
          <w:temporary/>
          <w15:appearance w15:val="hidden"/>
        </w:sdtPr>
        <w:sdtEndPr/>
        <w:sdtContent/>
      </w:sdt>
      <w:r>
        <w:t>Expe</w:t>
      </w:r>
      <w:r>
        <w:t>rience</w:t>
      </w:r>
    </w:p>
    <w:sdt>
      <w:sdtPr>
        <w:id w:val="-1879080047"/>
        <w:placeholder>
          <w:docPart w:val="D9DD9D2237BE4A4C89732BEC8E98A326"/>
        </w:placeholder>
        <w:temporary/>
        <w15:appearance w15:val="hidden"/>
      </w:sdtPr>
      <w:sdtContent>
        <w:sdt>
          <w:sdtPr>
            <w:rPr>
              <w:sz w:val="20"/>
            </w:rPr>
            <w:id w:val="-1472127747"/>
            <w15:repeatingSection/>
          </w:sdtPr>
          <w:sdtEndPr>
            <w:rPr>
              <w:sz w:val="18"/>
            </w:rPr>
          </w:sdtEndPr>
          <w:sdtContent>
            <w:sdt>
              <w:sdtPr>
                <w:rPr>
                  <w:sz w:val="20"/>
                </w:rPr>
                <w:id w:val="-1260518174"/>
                <w:placeholder>
                  <w:docPart w:val="9B3911E4233C43A7BAB5217C91D2FAFB"/>
                </w:placeholder>
                <w15:repeatingSectionItem/>
              </w:sdtPr>
              <w:sdtEndPr>
                <w:rPr>
                  <w:sz w:val="18"/>
                </w:rPr>
              </w:sdtEndPr>
              <w:sdtContent>
                <w:p w14:paraId="194F5E21" w14:textId="674AB258" w:rsidR="007E27D8" w:rsidRDefault="00901B93" w:rsidP="00901B93">
                  <w:pPr>
                    <w:pStyle w:val="ResumeDate"/>
                  </w:pPr>
                  <w:r>
                    <w:t>Still a Student</w:t>
                  </w:r>
                </w:p>
              </w:sdtContent>
            </w:sdt>
          </w:sdtContent>
        </w:sdt>
      </w:sdtContent>
    </w:sdt>
    <w:p w14:paraId="14DADAAD" w14:textId="77777777" w:rsidR="007E27D8" w:rsidRDefault="00BD4214">
      <w:pPr>
        <w:pStyle w:val="SectionHeading"/>
      </w:pPr>
      <w:r>
        <w:t>E</w:t>
      </w:r>
      <w:r>
        <w:t>ducation</w:t>
      </w:r>
    </w:p>
    <w:sdt>
      <w:sdtPr>
        <w:rPr>
          <w:sz w:val="20"/>
        </w:rPr>
        <w:id w:val="-93781616"/>
        <w15:repeatingSection/>
      </w:sdtPr>
      <w:sdtEndPr/>
      <w:sdtContent>
        <w:sdt>
          <w:sdtPr>
            <w:rPr>
              <w:sz w:val="20"/>
            </w:rPr>
            <w:id w:val="301266699"/>
            <w:placeholder>
              <w:docPart w:val="9B3911E4233C43A7BAB5217C91D2FAFB"/>
            </w:placeholder>
            <w15:repeatingSectionItem/>
          </w:sdtPr>
          <w:sdtEndPr/>
          <w:sdtContent>
            <w:p w14:paraId="2B03EBA7" w14:textId="6FA96D5B" w:rsidR="007E27D8" w:rsidRDefault="00901B93">
              <w:pPr>
                <w:pStyle w:val="ResumeDate"/>
              </w:pPr>
              <w:r>
                <w:t>Higher Secondary education</w:t>
              </w:r>
            </w:p>
            <w:p w14:paraId="5074201D" w14:textId="4FCB1956" w:rsidR="007E27D8" w:rsidRDefault="00901B93">
              <w:pPr>
                <w:pStyle w:val="Subsection"/>
              </w:pPr>
              <w:proofErr w:type="spellStart"/>
              <w:r>
                <w:t>Vijayagiri</w:t>
              </w:r>
              <w:proofErr w:type="spellEnd"/>
              <w:r>
                <w:t xml:space="preserve"> Public school,</w:t>
              </w:r>
            </w:p>
            <w:p w14:paraId="3D97E411" w14:textId="2AF1C744" w:rsidR="00901B93" w:rsidRDefault="00901B93">
              <w:pPr>
                <w:pStyle w:val="Subsection"/>
              </w:pPr>
              <w:proofErr w:type="spellStart"/>
              <w:r>
                <w:t>Ashtamichira</w:t>
              </w:r>
              <w:proofErr w:type="spellEnd"/>
              <w:r>
                <w:t xml:space="preserve"> Mala</w:t>
              </w:r>
            </w:p>
            <w:p w14:paraId="187637E0" w14:textId="3981F5B1" w:rsidR="00901B93" w:rsidRDefault="00901B93">
              <w:pPr>
                <w:pStyle w:val="Subsection"/>
              </w:pPr>
              <w:r>
                <w:t>Thrissur</w:t>
              </w:r>
            </w:p>
            <w:p w14:paraId="49BB5227" w14:textId="2E593C30" w:rsidR="00901B93" w:rsidRDefault="00901B93">
              <w:pPr>
                <w:pStyle w:val="Subsection"/>
              </w:pPr>
              <w:r>
                <w:t>Percentage marks scored: 94.6%</w:t>
              </w:r>
            </w:p>
            <w:p w14:paraId="1784AC02" w14:textId="77777777" w:rsidR="00901B93" w:rsidRDefault="00901B93">
              <w:pPr>
                <w:pStyle w:val="Subsection"/>
              </w:pPr>
            </w:p>
            <w:sdt>
              <w:sdtPr>
                <w:id w:val="-1768997263"/>
                <w:placeholder>
                  <w:docPart w:val="0723D7A432894EFB80EE64159AA0BCF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p w14:paraId="1200C617" w14:textId="77777777" w:rsidR="007E27D8" w:rsidRDefault="00BD4214">
                  <w:pPr>
                    <w:pStyle w:val="Description"/>
                  </w:pPr>
                  <w:r>
                    <w:t>[Degree]</w:t>
                  </w:r>
                </w:p>
              </w:sdtContent>
            </w:sdt>
            <w:p w14:paraId="5C4A6A56" w14:textId="77777777" w:rsidR="00901B93" w:rsidRDefault="00901B93" w:rsidP="00901B93">
              <w:pPr>
                <w:pStyle w:val="ListBullet"/>
              </w:pPr>
              <w:r>
                <w:t xml:space="preserve">Currently pursuing </w:t>
              </w:r>
              <w:proofErr w:type="spellStart"/>
              <w:proofErr w:type="gramStart"/>
              <w:r>
                <w:t>B.tech</w:t>
              </w:r>
              <w:proofErr w:type="spellEnd"/>
              <w:proofErr w:type="gramEnd"/>
              <w:r>
                <w:t xml:space="preserve"> in Computer Science and Engineering</w:t>
              </w:r>
            </w:p>
            <w:p w14:paraId="30CB5C12" w14:textId="1A9E4DFF" w:rsidR="00901B93" w:rsidRDefault="00901B93" w:rsidP="00901B93">
              <w:pPr>
                <w:pStyle w:val="ListBullet"/>
                <w:numPr>
                  <w:ilvl w:val="0"/>
                  <w:numId w:val="0"/>
                </w:numPr>
                <w:ind w:left="216"/>
              </w:pPr>
              <w:r>
                <w:t>Mar Athanasius College of Engineering</w:t>
              </w:r>
            </w:p>
            <w:p w14:paraId="444EC42E" w14:textId="1A34E048" w:rsidR="007E27D8" w:rsidRDefault="00901B93" w:rsidP="00901B93">
              <w:pPr>
                <w:pStyle w:val="ListBullet"/>
                <w:numPr>
                  <w:ilvl w:val="0"/>
                  <w:numId w:val="0"/>
                </w:numPr>
                <w:ind w:left="216"/>
              </w:pPr>
              <w:r>
                <w:t xml:space="preserve">Kothamangalam, </w:t>
              </w:r>
              <w:r w:rsidR="00584569">
                <w:t>Cochin</w:t>
              </w:r>
            </w:p>
          </w:sdtContent>
        </w:sdt>
      </w:sdtContent>
    </w:sdt>
    <w:p w14:paraId="1CC8F639" w14:textId="77777777" w:rsidR="007E27D8" w:rsidRDefault="00BD4214">
      <w:pPr>
        <w:pStyle w:val="SectionHeading"/>
      </w:pPr>
      <w:r>
        <w:t>R</w:t>
      </w:r>
      <w:r>
        <w:t>eferences</w:t>
      </w:r>
    </w:p>
    <w:p w14:paraId="6D4B4999" w14:textId="77777777" w:rsidR="00901B93" w:rsidRDefault="00901B93" w:rsidP="00901B93">
      <w:pPr>
        <w:pStyle w:val="ListParagraph"/>
        <w:numPr>
          <w:ilvl w:val="0"/>
          <w:numId w:val="18"/>
        </w:numPr>
      </w:pPr>
      <w:proofErr w:type="spellStart"/>
      <w:r>
        <w:t>Github</w:t>
      </w:r>
      <w:proofErr w:type="spellEnd"/>
      <w:r>
        <w:t xml:space="preserve">                                                                                                                                                             </w:t>
      </w:r>
      <w:hyperlink r:id="rId10" w:history="1">
        <w:r w:rsidRPr="00F15D4B">
          <w:rPr>
            <w:rStyle w:val="Hyperlink"/>
          </w:rPr>
          <w:t>https://github.com/kiransbaliga</w:t>
        </w:r>
      </w:hyperlink>
    </w:p>
    <w:p w14:paraId="6D54AE77" w14:textId="77777777" w:rsidR="00901B93" w:rsidRDefault="00901B93" w:rsidP="00901B93">
      <w:pPr>
        <w:pStyle w:val="ListParagraph"/>
        <w:numPr>
          <w:ilvl w:val="0"/>
          <w:numId w:val="18"/>
        </w:numPr>
      </w:pPr>
      <w:r>
        <w:t>Linked In</w:t>
      </w:r>
    </w:p>
    <w:p w14:paraId="39C4F907" w14:textId="77777777" w:rsidR="00901B93" w:rsidRDefault="00901B93" w:rsidP="00901B93">
      <w:pPr>
        <w:pStyle w:val="ListParagraph"/>
      </w:pPr>
      <w:r w:rsidRPr="00901B93">
        <w:t>https://www.linkedin.com/in/kiran-s-baliga-6a751618b</w:t>
      </w:r>
    </w:p>
    <w:p w14:paraId="4B176B10" w14:textId="7F3F4848" w:rsidR="00901B93" w:rsidRDefault="00901B93" w:rsidP="00901B93">
      <w:pPr>
        <w:pStyle w:val="ListParagraph"/>
      </w:pPr>
      <w:r>
        <w:t xml:space="preserve">                                                                                                     </w:t>
      </w:r>
    </w:p>
    <w:p w14:paraId="649AB68E" w14:textId="05431346" w:rsidR="007E27D8" w:rsidRDefault="00901B93">
      <w:r>
        <w:t>Other r</w:t>
      </w:r>
      <w:r w:rsidR="00BD4214">
        <w:t>eferences are available upon request.</w:t>
      </w:r>
      <w:bookmarkStart w:id="0" w:name="_GoBack"/>
      <w:bookmarkEnd w:id="0"/>
    </w:p>
    <w:sectPr w:rsidR="007E27D8">
      <w:headerReference w:type="default" r:id="rId11"/>
      <w:footerReference w:type="default" r:id="rId12"/>
      <w:headerReference w:type="first" r:id="rId13"/>
      <w:pgSz w:w="12240" w:h="15840"/>
      <w:pgMar w:top="1080" w:right="720" w:bottom="1080" w:left="47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0ADB7" w14:textId="77777777" w:rsidR="00BD4214" w:rsidRDefault="00BD4214">
      <w:pPr>
        <w:spacing w:after="0" w:line="240" w:lineRule="auto"/>
      </w:pPr>
      <w:r>
        <w:separator/>
      </w:r>
    </w:p>
  </w:endnote>
  <w:endnote w:type="continuationSeparator" w:id="0">
    <w:p w14:paraId="4490EA4D" w14:textId="77777777" w:rsidR="00BD4214" w:rsidRDefault="00BD4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0CDFA" w14:textId="77777777" w:rsidR="007E27D8" w:rsidRDefault="00BD4214">
    <w:pPr>
      <w:pStyle w:val="Footer"/>
    </w:pPr>
    <w:r>
      <w:rPr>
        <w:noProof/>
      </w:rPr>
      <mc:AlternateContent>
        <mc:Choice Requires="wps">
          <w:drawing>
            <wp:anchor distT="0" distB="0" distL="114300" distR="365760" simplePos="0" relativeHeight="251659264" behindDoc="0" locked="0" layoutInCell="1" allowOverlap="0" wp14:anchorId="0524B965" wp14:editId="6CE9138F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F59A037" w14:textId="77777777" w:rsidR="007E27D8" w:rsidRDefault="00BD4214">
                          <w:pPr>
                            <w:pStyle w:val="ContactInfo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w14:anchorId="0524B965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2" type="#_x0000_t202" style="position:absolute;margin-left:0;margin-top:0;width:150pt;height:682.5pt;z-index:251659264;visibility:visible;mso-wrap-style:square;mso-width-percent:246;mso-height-percent:400;mso-left-percent:59;mso-wrap-distance-left:9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" o:allowoverlap="f" filled="f" stroked="f" strokeweight=".5pt">
              <v:textbox style="mso-fit-shape-to-text:t" inset="0,0,0,0">
                <w:txbxContent>
                  <w:p w14:paraId="1F59A037" w14:textId="77777777" w:rsidR="007E27D8" w:rsidRDefault="00BD4214">
                    <w:pPr>
                      <w:pStyle w:val="ContactInfo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C7458" w14:textId="77777777" w:rsidR="00BD4214" w:rsidRDefault="00BD4214">
      <w:pPr>
        <w:spacing w:after="0" w:line="240" w:lineRule="auto"/>
      </w:pPr>
      <w:r>
        <w:separator/>
      </w:r>
    </w:p>
  </w:footnote>
  <w:footnote w:type="continuationSeparator" w:id="0">
    <w:p w14:paraId="2E6A0CA4" w14:textId="77777777" w:rsidR="00BD4214" w:rsidRDefault="00BD4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7DDD1" w14:textId="77777777" w:rsidR="007E27D8" w:rsidRDefault="00BD4214">
    <w:pPr>
      <w:pStyle w:val="Header"/>
    </w:pPr>
    <w:r>
      <w:rPr>
        <w:noProof/>
      </w:rPr>
      <mc:AlternateContent>
        <mc:Choice Requires="wps">
          <w:drawing>
            <wp:anchor distT="0" distB="0" distL="365760" distR="365760" simplePos="0" relativeHeight="251672576" behindDoc="1" locked="0" layoutInCell="1" allowOverlap="1" wp14:anchorId="572B44B5" wp14:editId="31F7A940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3C69B067" id="Straight Connector 2" o:spid="_x0000_s1026" style="position:absolute;z-index:-251643904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" strokecolor="#b2b2b2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9C7B8" w14:textId="77777777" w:rsidR="007E27D8" w:rsidRDefault="00BD4214">
    <w:pPr>
      <w:pStyle w:val="Header"/>
    </w:pPr>
    <w:r>
      <w:rPr>
        <w:noProof/>
      </w:rPr>
      <mc:AlternateContent>
        <mc:Choice Requires="wps">
          <w:drawing>
            <wp:anchor distT="0" distB="0" distL="365760" distR="365760" simplePos="0" relativeHeight="251670528" behindDoc="1" locked="0" layoutInCell="1" allowOverlap="1" wp14:anchorId="44A033CF" wp14:editId="50F0648A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241B3939" id="Straight Connector 9" o:spid="_x0000_s1026" style="position:absolute;z-index:-251645952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3248E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115902"/>
    <w:multiLevelType w:val="hybridMultilevel"/>
    <w:tmpl w:val="E7262050"/>
    <w:lvl w:ilvl="0" w:tplc="02FA8890">
      <w:start w:val="1"/>
      <w:numFmt w:val="bullet"/>
      <w:lvlText w:val="&gt;"/>
      <w:lvlJc w:val="left"/>
      <w:pPr>
        <w:ind w:left="72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9552F"/>
    <w:multiLevelType w:val="hybridMultilevel"/>
    <w:tmpl w:val="2862C590"/>
    <w:lvl w:ilvl="0" w:tplc="02FA8890">
      <w:start w:val="1"/>
      <w:numFmt w:val="bullet"/>
      <w:lvlText w:val="&gt;"/>
      <w:lvlJc w:val="left"/>
      <w:pPr>
        <w:ind w:left="72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1040C"/>
    <w:multiLevelType w:val="hybridMultilevel"/>
    <w:tmpl w:val="CB9CA5AC"/>
    <w:lvl w:ilvl="0" w:tplc="02FA8890">
      <w:start w:val="1"/>
      <w:numFmt w:val="bullet"/>
      <w:lvlText w:val="&gt;"/>
      <w:lvlJc w:val="left"/>
      <w:pPr>
        <w:ind w:left="72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56EA0"/>
    <w:multiLevelType w:val="hybridMultilevel"/>
    <w:tmpl w:val="06FC5BF8"/>
    <w:lvl w:ilvl="0" w:tplc="02FA8890">
      <w:start w:val="1"/>
      <w:numFmt w:val="bullet"/>
      <w:lvlText w:val="&gt;"/>
      <w:lvlJc w:val="left"/>
      <w:pPr>
        <w:ind w:left="72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7"/>
    <w:lvlOverride w:ilvl="0">
      <w:startOverride w:val="1"/>
    </w:lvlOverride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6"/>
  </w:num>
  <w:num w:numId="7">
    <w:abstractNumId w:val="2"/>
  </w:num>
  <w:num w:numId="8">
    <w:abstractNumId w:val="6"/>
  </w:num>
  <w:num w:numId="9">
    <w:abstractNumId w:val="2"/>
    <w:lvlOverride w:ilvl="0">
      <w:startOverride w:val="1"/>
    </w:lvlOverride>
  </w:num>
  <w:num w:numId="10">
    <w:abstractNumId w:val="5"/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</w:num>
  <w:num w:numId="14">
    <w:abstractNumId w:val="2"/>
    <w:lvlOverride w:ilvl="0">
      <w:startOverride w:val="1"/>
    </w:lvlOverride>
  </w:num>
  <w:num w:numId="15">
    <w:abstractNumId w:val="9"/>
  </w:num>
  <w:num w:numId="16">
    <w:abstractNumId w:val="2"/>
  </w:num>
  <w:num w:numId="17">
    <w:abstractNumId w:val="2"/>
    <w:lvlOverride w:ilvl="0">
      <w:startOverride w:val="1"/>
    </w:lvlOverride>
  </w:num>
  <w:num w:numId="18">
    <w:abstractNumId w:val="3"/>
  </w:num>
  <w:num w:numId="19">
    <w:abstractNumId w:val="4"/>
  </w:num>
  <w:num w:numId="20">
    <w:abstractNumId w:val="8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93"/>
    <w:rsid w:val="00584569"/>
    <w:rsid w:val="007E27D8"/>
    <w:rsid w:val="00901B93"/>
    <w:rsid w:val="00BD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E9677"/>
  <w15:chartTrackingRefBased/>
  <w15:docId w15:val="{DFC4724C-700F-4C57-80B5-AEFACA541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lang w:val="en-US" w:eastAsia="ja-JP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1" w:qFormat="1"/>
    <w:lsdException w:name="heading 2" w:semiHidden="1" w:uiPriority="1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3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after="60" w:line="240" w:lineRule="auto"/>
      <w:outlineLvl w:val="0"/>
    </w:pPr>
    <w:rPr>
      <w:caps/>
      <w:color w:val="969696" w:themeColor="accent3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ate">
    <w:name w:val="Date"/>
    <w:basedOn w:val="Normal"/>
    <w:next w:val="Normal"/>
    <w:link w:val="DateChar"/>
    <w:uiPriority w:val="3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3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3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3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3"/>
    <w:qFormat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losure">
    <w:name w:val="Enclosure"/>
    <w:basedOn w:val="Normal"/>
    <w:uiPriority w:val="10"/>
    <w:qFormat/>
    <w:rPr>
      <w:color w:val="7F7F7F" w:themeColor="text1" w:themeTint="80"/>
    </w:rPr>
  </w:style>
  <w:style w:type="paragraph" w:customStyle="1" w:styleId="Name">
    <w:name w:val="Nam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Normal"/>
    <w:uiPriority w:val="2"/>
    <w:qFormat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caps/>
      <w:color w:val="969696" w:themeColor="accent3"/>
      <w:sz w:val="20"/>
    </w:rPr>
  </w:style>
  <w:style w:type="paragraph" w:customStyle="1" w:styleId="ResumeDate">
    <w:name w:val="Resume Date"/>
    <w:basedOn w:val="Normal"/>
    <w:uiPriority w:val="2"/>
    <w:qFormat/>
    <w:pPr>
      <w:keepNext/>
      <w:keepLines/>
      <w:spacing w:after="0"/>
    </w:pPr>
    <w:rPr>
      <w:sz w:val="18"/>
    </w:rPr>
  </w:style>
  <w:style w:type="paragraph" w:customStyle="1" w:styleId="Subsection">
    <w:name w:val="Subsection"/>
    <w:basedOn w:val="Normal"/>
    <w:uiPriority w:val="2"/>
    <w:qFormat/>
    <w:pPr>
      <w:keepNext/>
      <w:keepLines/>
      <w:spacing w:after="0"/>
    </w:pPr>
    <w:rPr>
      <w:b/>
      <w:bCs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26"/>
    </w:rPr>
  </w:style>
  <w:style w:type="paragraph" w:customStyle="1" w:styleId="Description">
    <w:name w:val="Description"/>
    <w:basedOn w:val="Normal"/>
    <w:link w:val="DescriptionChar"/>
    <w:uiPriority w:val="2"/>
    <w:qFormat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DescriptionChar">
    <w:name w:val="Description Char"/>
    <w:basedOn w:val="Heading2Char"/>
    <w:link w:val="Description"/>
    <w:uiPriority w:val="2"/>
    <w:rPr>
      <w:rFonts w:asciiTheme="majorHAnsi" w:eastAsiaTheme="majorEastAsia" w:hAnsiTheme="majorHAnsi" w:cstheme="majorBidi"/>
      <w:sz w:val="26"/>
    </w:rPr>
  </w:style>
  <w:style w:type="paragraph" w:customStyle="1" w:styleId="SectionHeading">
    <w:name w:val="Section Heading"/>
    <w:basedOn w:val="Normal"/>
    <w:qFormat/>
    <w:pPr>
      <w:spacing w:after="60" w:line="240" w:lineRule="auto"/>
      <w:outlineLvl w:val="0"/>
    </w:pPr>
    <w:rPr>
      <w:caps/>
      <w:color w:val="969696" w:themeColor="accent3"/>
      <w:sz w:val="2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color w:val="auto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901B9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aps w:val="0"/>
      <w:color w:val="A5A5A5" w:themeColor="accent1" w:themeShade="BF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semiHidden/>
    <w:qFormat/>
    <w:rsid w:val="00901B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1B93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kiransbalig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WindowsApps\Microsoft.Office.Desktop.Word_16040.10730.20103.0_x86__8wekyb3d8bbwe\Templates\1033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661EFE1AE034D54A8305DF8A0DF1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CDC0A-6C25-4412-8558-857FABAD9363}"/>
      </w:docPartPr>
      <w:docPartBody>
        <w:p w:rsidR="00351BA2" w:rsidRDefault="006F233B">
          <w:r>
            <w:t>Getting the perfect job might be challenging, but a great-looking résumé doesn’t have to be! We’ve provided a few quick tips to help you get started. To replace any tip text with your own, just click it and start typing.</w:t>
          </w:r>
        </w:p>
        <w:p w:rsidR="00000000" w:rsidRDefault="006F233B">
          <w:pPr>
            <w:pStyle w:val="7661EFE1AE034D54A8305DF8A0DF1A0B"/>
          </w:pPr>
          <w:r>
            <w:t xml:space="preserve">Need </w:t>
          </w:r>
          <w:r>
            <w:t>another experience or education entry? You got it. Just click in the sample entries below and then click the plus sign that appears. Looking for a matching cover letter? All you had to do was ask! On the Insert tab, click Cover Page.</w:t>
          </w:r>
        </w:p>
      </w:docPartBody>
    </w:docPart>
    <w:docPart>
      <w:docPartPr>
        <w:name w:val="9B3911E4233C43A7BAB5217C91D2F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2FEFD-6A17-4B36-A88D-2FEE697348FA}"/>
      </w:docPartPr>
      <w:docPartBody>
        <w:p w:rsidR="00000000" w:rsidRDefault="006F233B">
          <w:pPr>
            <w:pStyle w:val="9B3911E4233C43A7BAB5217C91D2FAF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9DD9D2237BE4A4C89732BEC8E98A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70EAA-A0C4-43D4-AF7F-D708BE91EB36}"/>
      </w:docPartPr>
      <w:docPartBody>
        <w:p w:rsidR="00351BA2" w:rsidRDefault="006F233B">
          <w:pPr>
            <w:pStyle w:val="ListBullet"/>
          </w:pPr>
          <w:r>
            <w:t>Click here to enter text.</w:t>
          </w:r>
        </w:p>
        <w:p w:rsidR="00351BA2" w:rsidRDefault="006F233B">
          <w:pPr>
            <w:pStyle w:val="ListBullet"/>
          </w:pPr>
          <w:r>
            <w:t xml:space="preserve">Click here to enter </w:t>
          </w:r>
          <w:r>
            <w:t>text</w:t>
          </w:r>
        </w:p>
        <w:p w:rsidR="00000000" w:rsidRDefault="006F233B">
          <w:pPr>
            <w:pStyle w:val="D9DD9D2237BE4A4C89732BEC8E98A326"/>
          </w:pPr>
          <w:r>
            <w:t>Click here to enter text</w:t>
          </w:r>
        </w:p>
      </w:docPartBody>
    </w:docPart>
    <w:docPart>
      <w:docPartPr>
        <w:name w:val="0723D7A432894EFB80EE64159AA0B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17CDE-4F1E-4D58-8156-516686C66F3B}"/>
      </w:docPartPr>
      <w:docPartBody>
        <w:p w:rsidR="00000000" w:rsidRDefault="006F233B">
          <w:pPr>
            <w:pStyle w:val="0723D7A432894EFB80EE64159AA0BCFD"/>
          </w:pPr>
          <w:r>
            <w:t>[Degree]</w:t>
          </w:r>
        </w:p>
      </w:docPartBody>
    </w:docPart>
    <w:docPart>
      <w:docPartPr>
        <w:name w:val="F64BCAF5F6314836975793BB2658F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4C9D3-934A-44D7-8F2D-25D05357FD2F}"/>
      </w:docPartPr>
      <w:docPartBody>
        <w:p w:rsidR="00000000" w:rsidRDefault="006F233B">
          <w:pPr>
            <w:pStyle w:val="F64BCAF5F6314836975793BB2658F571"/>
          </w:pPr>
          <w:r>
            <w:t>[Your Name]</w:t>
          </w:r>
        </w:p>
      </w:docPartBody>
    </w:docPart>
    <w:docPart>
      <w:docPartPr>
        <w:name w:val="9775F91613F14FD3B197B71F1925F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750F6-4FA7-47C6-BE39-2F0CD585B865}"/>
      </w:docPartPr>
      <w:docPartBody>
        <w:p w:rsidR="00196FB0" w:rsidRDefault="00196FB0">
          <w:pPr>
            <w:pStyle w:val="ListBullet"/>
          </w:pPr>
          <w:r>
            <w:t>Click here to enter text.</w:t>
          </w:r>
        </w:p>
        <w:p w:rsidR="00196FB0" w:rsidRDefault="00196FB0" w:rsidP="00196FB0">
          <w:pPr>
            <w:pStyle w:val="ListBullet"/>
          </w:pPr>
          <w:r>
            <w:t>Click here to enter text</w:t>
          </w:r>
        </w:p>
        <w:p w:rsidR="00000000" w:rsidRDefault="00196FB0" w:rsidP="00196FB0">
          <w:pPr>
            <w:pStyle w:val="9775F91613F14FD3B197B71F1925F372"/>
          </w:pPr>
          <w:r>
            <w:t>Click here to enter text</w:t>
          </w:r>
        </w:p>
      </w:docPartBody>
    </w:docPart>
    <w:docPart>
      <w:docPartPr>
        <w:name w:val="4860ECF173AD4E2FA8188D420377D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CD3B9-9EE5-4934-82D6-C4A39665A17C}"/>
      </w:docPartPr>
      <w:docPartBody>
        <w:p w:rsidR="00000000" w:rsidRDefault="00196FB0" w:rsidP="00196FB0">
          <w:pPr>
            <w:pStyle w:val="4860ECF173AD4E2FA8188D420377DAD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FB0"/>
    <w:rsid w:val="00196FB0"/>
    <w:rsid w:val="006F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61EFE1AE034D54A8305DF8A0DF1A0B">
    <w:name w:val="7661EFE1AE034D54A8305DF8A0DF1A0B"/>
  </w:style>
  <w:style w:type="character" w:styleId="PlaceholderText">
    <w:name w:val="Placeholder Text"/>
    <w:basedOn w:val="DefaultParagraphFont"/>
    <w:uiPriority w:val="99"/>
    <w:semiHidden/>
    <w:rsid w:val="00196FB0"/>
    <w:rPr>
      <w:color w:val="808080"/>
    </w:rPr>
  </w:style>
  <w:style w:type="paragraph" w:customStyle="1" w:styleId="9B3911E4233C43A7BAB5217C91D2FAFB">
    <w:name w:val="9B3911E4233C43A7BAB5217C91D2FAFB"/>
  </w:style>
  <w:style w:type="paragraph" w:customStyle="1" w:styleId="6A0426A9B48647CEA53BFC338207B6C6">
    <w:name w:val="6A0426A9B48647CEA53BFC338207B6C6"/>
  </w:style>
  <w:style w:type="paragraph" w:customStyle="1" w:styleId="6C191E6A15B54F958A889CB106569944">
    <w:name w:val="6C191E6A15B54F958A889CB106569944"/>
  </w:style>
  <w:style w:type="paragraph" w:customStyle="1" w:styleId="1EF939CE47BB414DB7501580B0DA4B3A">
    <w:name w:val="1EF939CE47BB414DB7501580B0DA4B3A"/>
  </w:style>
  <w:style w:type="paragraph" w:styleId="ListBullet">
    <w:name w:val="List Bullet"/>
    <w:basedOn w:val="Normal"/>
    <w:uiPriority w:val="1"/>
    <w:unhideWhenUsed/>
    <w:qFormat/>
    <w:rsid w:val="00196FB0"/>
    <w:pPr>
      <w:numPr>
        <w:numId w:val="2"/>
      </w:numPr>
      <w:spacing w:after="480" w:line="300" w:lineRule="auto"/>
      <w:contextualSpacing/>
    </w:pPr>
    <w:rPr>
      <w:rFonts w:cs="Times New Roman"/>
      <w:color w:val="000000" w:themeColor="text1"/>
      <w:sz w:val="20"/>
    </w:rPr>
  </w:style>
  <w:style w:type="paragraph" w:customStyle="1" w:styleId="D9DD9D2237BE4A4C89732BEC8E98A326">
    <w:name w:val="D9DD9D2237BE4A4C89732BEC8E98A326"/>
  </w:style>
  <w:style w:type="paragraph" w:customStyle="1" w:styleId="409EAF9E058F4F30BE2F619890C05387">
    <w:name w:val="409EAF9E058F4F30BE2F619890C05387"/>
  </w:style>
  <w:style w:type="paragraph" w:customStyle="1" w:styleId="0723D7A432894EFB80EE64159AA0BCFD">
    <w:name w:val="0723D7A432894EFB80EE64159AA0BCFD"/>
  </w:style>
  <w:style w:type="paragraph" w:customStyle="1" w:styleId="6B3F4B774BFE49E9940119A76CA938F2">
    <w:name w:val="6B3F4B774BFE49E9940119A76CA938F2"/>
  </w:style>
  <w:style w:type="paragraph" w:customStyle="1" w:styleId="F64BCAF5F6314836975793BB2658F571">
    <w:name w:val="F64BCAF5F6314836975793BB2658F571"/>
  </w:style>
  <w:style w:type="paragraph" w:customStyle="1" w:styleId="B0179D275F1A4AB5B583883B17D382B8">
    <w:name w:val="B0179D275F1A4AB5B583883B17D382B8"/>
  </w:style>
  <w:style w:type="paragraph" w:customStyle="1" w:styleId="E6E69BCB14884E5C903C6C975379B07D">
    <w:name w:val="E6E69BCB14884E5C903C6C975379B07D"/>
    <w:rsid w:val="00196FB0"/>
  </w:style>
  <w:style w:type="paragraph" w:customStyle="1" w:styleId="0E5851B261E4491CBCCDDFA0A5BBCBEA">
    <w:name w:val="0E5851B261E4491CBCCDDFA0A5BBCBEA"/>
    <w:rsid w:val="00196FB0"/>
  </w:style>
  <w:style w:type="paragraph" w:customStyle="1" w:styleId="9775F91613F14FD3B197B71F1925F372">
    <w:name w:val="9775F91613F14FD3B197B71F1925F372"/>
    <w:rsid w:val="00196FB0"/>
  </w:style>
  <w:style w:type="paragraph" w:customStyle="1" w:styleId="4860ECF173AD4E2FA8188D420377DAD2">
    <w:name w:val="4860ECF173AD4E2FA8188D420377DAD2"/>
    <w:rsid w:val="00196F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Keerthanam Ambalaparambu
Mala 680732
Thrissur, Kerala
India</CompanyAddress>
  <CompanyPhone>+91 9544737577</CompanyPhone>
  <CompanyFax/>
  <CompanyEmail>kiransbaliga@gmail.com</CompanyEmail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BAD1DA-A727-43F6-974C-B82ECCB2AB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08212D-7CA9-470A-A95A-B2747BF42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ChronologicalResume.dotx</Template>
  <TotalTime>28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Kiran S Baliga</dc:creator>
  <cp:keywords/>
  <cp:lastModifiedBy>Kiran S Baliga</cp:lastModifiedBy>
  <cp:revision>1</cp:revision>
  <dcterms:created xsi:type="dcterms:W3CDTF">2020-11-03T04:28:00Z</dcterms:created>
  <dcterms:modified xsi:type="dcterms:W3CDTF">2020-11-03T04:56:00Z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TC028350659991</vt:lpwstr>
  </property>
</Properties>
</file>